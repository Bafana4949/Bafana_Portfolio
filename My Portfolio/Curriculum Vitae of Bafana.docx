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F23B6" w14:textId="6D9FDB4E" w:rsidR="00F41BEE" w:rsidRPr="00067972" w:rsidRDefault="004A3DB5" w:rsidP="009F2912">
      <w:pPr>
        <w:pStyle w:val="Title"/>
        <w:rPr>
          <w:sz w:val="52"/>
          <w:szCs w:val="52"/>
        </w:rPr>
      </w:pPr>
      <w:r w:rsidRPr="00067972">
        <w:rPr>
          <w:sz w:val="52"/>
          <w:szCs w:val="52"/>
        </w:rPr>
        <w:t>Bafana Bhuda</w:t>
      </w:r>
    </w:p>
    <w:p w14:paraId="4B29E079" w14:textId="6F1FE66E" w:rsidR="00F41BEE" w:rsidRDefault="004A3DB5" w:rsidP="009E3475">
      <w:pPr>
        <w:pStyle w:val="Subtitle"/>
      </w:pPr>
      <w:r>
        <w:t>junior software developer</w:t>
      </w:r>
      <w:r w:rsidR="00F41BEE">
        <w:t xml:space="preserve"> </w:t>
      </w:r>
      <w:r w:rsidR="00B51147">
        <w:t>&amp; Engineer</w:t>
      </w:r>
    </w:p>
    <w:p w14:paraId="20955641" w14:textId="010168E6" w:rsidR="00F41BEE" w:rsidRDefault="004A3DB5" w:rsidP="009E3475">
      <w:pPr>
        <w:pStyle w:val="Heading1"/>
      </w:pPr>
      <w:r>
        <w:t>Witbank, MP</w:t>
      </w:r>
      <w:r w:rsidR="00F41BEE">
        <w:t xml:space="preserve"> </w:t>
      </w:r>
      <w:r w:rsidR="00F41BEE" w:rsidRPr="00B5257D">
        <w:t>|</w:t>
      </w:r>
      <w:r w:rsidR="00F41BEE">
        <w:t xml:space="preserve"> </w:t>
      </w:r>
      <w:r>
        <w:t>0660179070</w:t>
      </w:r>
      <w:r w:rsidR="00B51147">
        <w:t>| 0670535703</w:t>
      </w:r>
      <w:r w:rsidR="00F41BEE" w:rsidRPr="00B5257D">
        <w:t xml:space="preserve"> |</w:t>
      </w:r>
      <w:r>
        <w:t xml:space="preserve"> bafana585@gmail.com</w:t>
      </w:r>
    </w:p>
    <w:p w14:paraId="1C1ABC5B" w14:textId="77777777" w:rsidR="00003455" w:rsidRPr="00003455" w:rsidRDefault="00003455" w:rsidP="00003455"/>
    <w:p w14:paraId="48B8A023" w14:textId="77777777" w:rsidR="00F41BEE" w:rsidRDefault="00000000" w:rsidP="006E0605">
      <w:pPr>
        <w:pStyle w:val="Heading1"/>
      </w:pPr>
      <w:sdt>
        <w:sdtPr>
          <w:id w:val="-736782104"/>
          <w:placeholder>
            <w:docPart w:val="854DA7B23FC247B6A879334AB5214173"/>
          </w:placeholder>
          <w:temporary/>
          <w:showingPlcHdr/>
          <w15:appearance w15:val="hidden"/>
        </w:sdtPr>
        <w:sdtContent>
          <w:r w:rsidR="00F41BEE">
            <w:t>Objective</w:t>
          </w:r>
        </w:sdtContent>
      </w:sdt>
    </w:p>
    <w:p w14:paraId="6DE43794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DA0D362" wp14:editId="1DDA5250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9A2BC1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73512F0" w14:textId="49A6748A" w:rsidR="00F41BEE" w:rsidRDefault="00067972" w:rsidP="009E3475">
      <w:r>
        <w:t>Motivated</w:t>
      </w:r>
      <w:r w:rsidR="00DD57D6">
        <w:t xml:space="preserve"> and </w:t>
      </w:r>
      <w:r w:rsidR="00166ABB">
        <w:t>detail-oriented</w:t>
      </w:r>
      <w:r w:rsidR="00DD57D6">
        <w:t xml:space="preserve"> 21</w:t>
      </w:r>
      <w:r w:rsidR="00EA6B19">
        <w:t>-</w:t>
      </w:r>
      <w:r w:rsidR="00DD57D6">
        <w:t>year</w:t>
      </w:r>
      <w:r w:rsidR="00EA6B19">
        <w:t>-</w:t>
      </w:r>
      <w:r w:rsidR="00DD57D6">
        <w:t>old</w:t>
      </w:r>
      <w:r w:rsidR="00166ABB">
        <w:t xml:space="preserve"> Computer Science student</w:t>
      </w:r>
      <w:r w:rsidR="00DD57D6">
        <w:t xml:space="preserve"> with a strong passion for learning and growth</w:t>
      </w:r>
      <w:r w:rsidR="00166ABB">
        <w:t>, skilled in Object-Oriented Programming (Java) and full-stack development</w:t>
      </w:r>
      <w:r w:rsidR="00DD57D6">
        <w:t>.</w:t>
      </w:r>
      <w:r w:rsidR="00166ABB">
        <w:t xml:space="preserve"> Seeking Software/ Mobile/Web Development internship to apply my academic knowledge to a collaborative team,</w:t>
      </w:r>
      <w:r>
        <w:t xml:space="preserve"> gain hands-on experience in building scalable and efficient software solutions</w:t>
      </w:r>
    </w:p>
    <w:p w14:paraId="7A2469DC" w14:textId="77777777" w:rsidR="00003455" w:rsidRDefault="00003455" w:rsidP="009E3475"/>
    <w:p w14:paraId="61FE139B" w14:textId="560DF847" w:rsidR="00F41BEE" w:rsidRDefault="00067972" w:rsidP="006E0605">
      <w:pPr>
        <w:pStyle w:val="Heading1"/>
      </w:pPr>
      <w:r>
        <w:t>Academic projects</w:t>
      </w:r>
    </w:p>
    <w:p w14:paraId="6B4316B8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B947657" wp14:editId="698CD90B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B80110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99B8256" w14:textId="309A63DA" w:rsidR="00067972" w:rsidRDefault="00067972" w:rsidP="00106873">
      <w:pPr>
        <w:pStyle w:val="ListParagraph"/>
        <w:numPr>
          <w:ilvl w:val="0"/>
          <w:numId w:val="20"/>
        </w:numPr>
      </w:pPr>
      <w:r>
        <w:t>Project from Object-Oriented Programming o</w:t>
      </w:r>
      <w:r w:rsidR="00106873">
        <w:t xml:space="preserve">r </w:t>
      </w:r>
      <w:r>
        <w:t>Advanced OOP</w:t>
      </w:r>
      <w:r w:rsidR="00106873">
        <w:t>:</w:t>
      </w:r>
    </w:p>
    <w:p w14:paraId="32B94F08" w14:textId="36194A35" w:rsidR="00106873" w:rsidRDefault="00067972" w:rsidP="00106873">
      <w:pPr>
        <w:pStyle w:val="ListParagraph"/>
        <w:numPr>
          <w:ilvl w:val="0"/>
          <w:numId w:val="20"/>
        </w:numPr>
      </w:pPr>
      <w:r>
        <w:t>Project from Internet</w:t>
      </w:r>
      <w:r w:rsidR="00106873">
        <w:t xml:space="preserve"> Programming:</w:t>
      </w:r>
    </w:p>
    <w:p w14:paraId="7868CFFE" w14:textId="291369DA" w:rsidR="00106873" w:rsidRDefault="00106873" w:rsidP="00106873">
      <w:pPr>
        <w:pStyle w:val="ListParagraph"/>
        <w:numPr>
          <w:ilvl w:val="0"/>
          <w:numId w:val="20"/>
        </w:numPr>
      </w:pPr>
      <w:r>
        <w:t>Project from Mobile Computing:</w:t>
      </w:r>
    </w:p>
    <w:p w14:paraId="280F4D55" w14:textId="7B44C875" w:rsidR="00106873" w:rsidRDefault="00106873" w:rsidP="00106873">
      <w:pPr>
        <w:pStyle w:val="ListParagraph"/>
        <w:numPr>
          <w:ilvl w:val="0"/>
          <w:numId w:val="20"/>
        </w:numPr>
      </w:pPr>
      <w:r>
        <w:t>Software Project:</w:t>
      </w:r>
    </w:p>
    <w:p w14:paraId="04F06C6E" w14:textId="77777777" w:rsidR="00F41BEE" w:rsidRDefault="00000000" w:rsidP="006E0605">
      <w:pPr>
        <w:pStyle w:val="Heading1"/>
      </w:pPr>
      <w:sdt>
        <w:sdtPr>
          <w:id w:val="1513793667"/>
          <w:placeholder>
            <w:docPart w:val="EA193384915A46949FDF76C2911CFD1F"/>
          </w:placeholder>
          <w:temporary/>
          <w:showingPlcHdr/>
          <w15:appearance w15:val="hidden"/>
        </w:sdtPr>
        <w:sdtContent>
          <w:r w:rsidR="00F41BEE">
            <w:t>Education</w:t>
          </w:r>
        </w:sdtContent>
      </w:sdt>
    </w:p>
    <w:p w14:paraId="5F9EFB40" w14:textId="763877A2" w:rsidR="004A3DB5" w:rsidRPr="00067972" w:rsidRDefault="00003455" w:rsidP="00067972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B6F7B59" wp14:editId="5EDBE4F0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5EAFF0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CF7FF7D" w14:textId="55D7DA58" w:rsidR="004A3DB5" w:rsidRDefault="00DC4F30" w:rsidP="004A3DB5">
      <w:pPr>
        <w:pStyle w:val="Heading2"/>
      </w:pPr>
      <w:r>
        <w:t>Tshwane University of Technology</w:t>
      </w:r>
      <w:r w:rsidR="004A3DB5">
        <w:tab/>
      </w:r>
    </w:p>
    <w:p w14:paraId="121D79C3" w14:textId="00DB55C1" w:rsidR="00DC4F30" w:rsidRDefault="00DC4F30" w:rsidP="00003455">
      <w:r>
        <w:t xml:space="preserve">Diploma in Computer </w:t>
      </w:r>
      <w:proofErr w:type="gramStart"/>
      <w:r>
        <w:t>Science</w:t>
      </w:r>
      <w:r w:rsidR="00A17DC9">
        <w:t>(</w:t>
      </w:r>
      <w:proofErr w:type="gramEnd"/>
      <w:r w:rsidR="00A17DC9">
        <w:t>currently pursuing final year of studies)</w:t>
      </w:r>
    </w:p>
    <w:p w14:paraId="299F8BE1" w14:textId="77777777" w:rsidR="00312F1C" w:rsidRDefault="00312F1C" w:rsidP="00003455"/>
    <w:p w14:paraId="76CCE504" w14:textId="43A05B26" w:rsidR="00F41BEE" w:rsidRDefault="00DC4F30" w:rsidP="006E0605">
      <w:pPr>
        <w:pStyle w:val="Heading2"/>
      </w:pPr>
      <w:r>
        <w:t>CISCO Networking Academy</w:t>
      </w:r>
      <w:r w:rsidR="00003455">
        <w:tab/>
      </w:r>
    </w:p>
    <w:p w14:paraId="2D7ACB42" w14:textId="4DE577DC" w:rsidR="00F41BEE" w:rsidRDefault="00DC4F30" w:rsidP="00D52131">
      <w:r>
        <w:t>Introduction to Cybersecurity</w:t>
      </w:r>
      <w:r w:rsidR="00584B89">
        <w:t xml:space="preserve"> </w:t>
      </w:r>
      <w:proofErr w:type="gramStart"/>
      <w:r w:rsidR="00584B89">
        <w:t>And</w:t>
      </w:r>
      <w:proofErr w:type="gramEnd"/>
      <w:r w:rsidR="00584B89">
        <w:t xml:space="preserve"> Ethical Hacker</w:t>
      </w:r>
    </w:p>
    <w:p w14:paraId="3E63C702" w14:textId="77777777" w:rsidR="00DC4F30" w:rsidRDefault="00DC4F30" w:rsidP="00D52131"/>
    <w:p w14:paraId="58489073" w14:textId="6CE70E7B" w:rsidR="00DC4F30" w:rsidRDefault="00DC4F30" w:rsidP="00DC4F30">
      <w:pPr>
        <w:pStyle w:val="Heading2"/>
      </w:pPr>
      <w:r>
        <w:t>CISCO Networking Academy</w:t>
      </w:r>
      <w:r>
        <w:tab/>
      </w:r>
    </w:p>
    <w:p w14:paraId="72DA768C" w14:textId="60145A10" w:rsidR="00DC4F30" w:rsidRDefault="00DC4F30" w:rsidP="00DC4F30">
      <w:r>
        <w:t>Introduction to Data Science</w:t>
      </w:r>
    </w:p>
    <w:p w14:paraId="547E2B67" w14:textId="77777777" w:rsidR="00DC4F30" w:rsidRDefault="00DC4F30" w:rsidP="00DC4F30"/>
    <w:p w14:paraId="5EF597A2" w14:textId="17D58ABF" w:rsidR="00DC4F30" w:rsidRDefault="00DC4F30" w:rsidP="00DC4F30">
      <w:pPr>
        <w:pStyle w:val="Heading2"/>
      </w:pPr>
      <w:r>
        <w:t>CISCO Networking Academy</w:t>
      </w:r>
      <w:r>
        <w:tab/>
      </w:r>
    </w:p>
    <w:p w14:paraId="0EC7001D" w14:textId="308DF5B0" w:rsidR="00DC4F30" w:rsidRDefault="00DC4F30" w:rsidP="00DC4F30">
      <w:r>
        <w:t>Computer Hardware basics</w:t>
      </w:r>
    </w:p>
    <w:p w14:paraId="5AD45FBE" w14:textId="77777777" w:rsidR="00003455" w:rsidRDefault="00003455" w:rsidP="00003455"/>
    <w:p w14:paraId="2069E1C7" w14:textId="77777777" w:rsidR="00F41BEE" w:rsidRDefault="00000000" w:rsidP="00D52131">
      <w:pPr>
        <w:pStyle w:val="Heading1"/>
      </w:pPr>
      <w:sdt>
        <w:sdtPr>
          <w:id w:val="592895854"/>
          <w:placeholder>
            <w:docPart w:val="178D206410194280B4749401544F73D5"/>
          </w:placeholder>
          <w:temporary/>
          <w:showingPlcHdr/>
          <w15:appearance w15:val="hidden"/>
        </w:sdtPr>
        <w:sdtContent>
          <w:r w:rsidR="00F41BEE">
            <w:t>Skills &amp; abilities</w:t>
          </w:r>
        </w:sdtContent>
      </w:sdt>
    </w:p>
    <w:p w14:paraId="19075C66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4EAC2B3" wp14:editId="2D3C1C01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6FB6AA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A706502" w14:textId="1CFDF74B" w:rsidR="00F41BEE" w:rsidRDefault="00DC4F30" w:rsidP="00F37140">
      <w:pPr>
        <w:pStyle w:val="ListBullet"/>
      </w:pPr>
      <w:r>
        <w:t xml:space="preserve">Programming Languages: Java, SQL, </w:t>
      </w:r>
      <w:r w:rsidR="004F1B47">
        <w:t>HTML, CSS, JavaScript</w:t>
      </w:r>
      <w:r w:rsidR="002B3687">
        <w:t>, Python</w:t>
      </w:r>
      <w:r w:rsidR="004F1B47">
        <w:t>.</w:t>
      </w:r>
    </w:p>
    <w:p w14:paraId="54DFE128" w14:textId="22B8A390" w:rsidR="00F41BEE" w:rsidRDefault="004F1B47" w:rsidP="00F37140">
      <w:pPr>
        <w:pStyle w:val="ListBullet"/>
      </w:pPr>
      <w:r>
        <w:t>Frameworks &amp; Technologies: Linux, GitHub, MySQL, VS Code.</w:t>
      </w:r>
    </w:p>
    <w:p w14:paraId="2AF00B9E" w14:textId="77777777" w:rsidR="004F1B47" w:rsidRDefault="004F1B47" w:rsidP="00F37140">
      <w:pPr>
        <w:pStyle w:val="ListBullet"/>
      </w:pPr>
      <w:r>
        <w:t>Core Concepts: Data Structures &amp; algorithms, OOP, Database, Software Engineering, Computer</w:t>
      </w:r>
    </w:p>
    <w:p w14:paraId="2BCD96CC" w14:textId="30AACB03" w:rsidR="00F41BEE" w:rsidRDefault="004F1B47" w:rsidP="004F1B47">
      <w:pPr>
        <w:pStyle w:val="ListBullet"/>
        <w:numPr>
          <w:ilvl w:val="0"/>
          <w:numId w:val="0"/>
        </w:numPr>
        <w:ind w:left="1440" w:firstLine="720"/>
      </w:pPr>
      <w:r>
        <w:t>Architecture, O</w:t>
      </w:r>
      <w:r w:rsidR="00106873">
        <w:t>perating Systems</w:t>
      </w:r>
    </w:p>
    <w:p w14:paraId="091ECCBB" w14:textId="7A4E7018" w:rsidR="00F41BEE" w:rsidRDefault="004F1B47" w:rsidP="00F37140">
      <w:pPr>
        <w:pStyle w:val="ListBullet"/>
      </w:pPr>
      <w:r>
        <w:t xml:space="preserve">Soft Skills: Problem-Solving, Team Collaboration, </w:t>
      </w:r>
      <w:r w:rsidR="00DD57D6">
        <w:t>Technical Communication, Time Management,</w:t>
      </w:r>
    </w:p>
    <w:p w14:paraId="0C001DBD" w14:textId="1CAED5D8" w:rsidR="00DD57D6" w:rsidRDefault="00DD57D6" w:rsidP="00DD57D6">
      <w:pPr>
        <w:pStyle w:val="ListBullet"/>
        <w:numPr>
          <w:ilvl w:val="0"/>
          <w:numId w:val="0"/>
        </w:numPr>
        <w:ind w:left="1440"/>
      </w:pPr>
      <w:r>
        <w:t xml:space="preserve">     Agile Methodology</w:t>
      </w:r>
    </w:p>
    <w:sectPr w:rsidR="00DD57D6" w:rsidSect="00ED59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0F8436" w14:textId="77777777" w:rsidR="00405E1F" w:rsidRDefault="00405E1F">
      <w:pPr>
        <w:spacing w:after="0"/>
      </w:pPr>
      <w:r>
        <w:separator/>
      </w:r>
    </w:p>
  </w:endnote>
  <w:endnote w:type="continuationSeparator" w:id="0">
    <w:p w14:paraId="5F42AC48" w14:textId="77777777" w:rsidR="00405E1F" w:rsidRDefault="00405E1F">
      <w:pPr>
        <w:spacing w:after="0"/>
      </w:pPr>
      <w:r>
        <w:continuationSeparator/>
      </w:r>
    </w:p>
  </w:endnote>
  <w:endnote w:type="continuationNotice" w:id="1">
    <w:p w14:paraId="501EEAFA" w14:textId="77777777" w:rsidR="00405E1F" w:rsidRDefault="00405E1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0E25A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97A63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A8319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507760" w14:textId="77777777" w:rsidR="00405E1F" w:rsidRDefault="00405E1F">
      <w:pPr>
        <w:spacing w:after="0"/>
      </w:pPr>
      <w:r>
        <w:separator/>
      </w:r>
    </w:p>
  </w:footnote>
  <w:footnote w:type="continuationSeparator" w:id="0">
    <w:p w14:paraId="771B3CEB" w14:textId="77777777" w:rsidR="00405E1F" w:rsidRDefault="00405E1F">
      <w:pPr>
        <w:spacing w:after="0"/>
      </w:pPr>
      <w:r>
        <w:continuationSeparator/>
      </w:r>
    </w:p>
  </w:footnote>
  <w:footnote w:type="continuationNotice" w:id="1">
    <w:p w14:paraId="03576001" w14:textId="77777777" w:rsidR="00405E1F" w:rsidRDefault="00405E1F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252A5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030D0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06BB6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6755B4C"/>
    <w:multiLevelType w:val="hybridMultilevel"/>
    <w:tmpl w:val="9976D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1"/>
  </w:num>
  <w:num w:numId="15" w16cid:durableId="94441604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2"/>
  </w:num>
  <w:num w:numId="20" w16cid:durableId="6852566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BA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67972"/>
    <w:rsid w:val="00076DB4"/>
    <w:rsid w:val="0009195F"/>
    <w:rsid w:val="000D355D"/>
    <w:rsid w:val="001046AC"/>
    <w:rsid w:val="00106873"/>
    <w:rsid w:val="0011008C"/>
    <w:rsid w:val="00111371"/>
    <w:rsid w:val="001172E5"/>
    <w:rsid w:val="00121F64"/>
    <w:rsid w:val="001274B5"/>
    <w:rsid w:val="00140528"/>
    <w:rsid w:val="001433E3"/>
    <w:rsid w:val="0016014D"/>
    <w:rsid w:val="001608CC"/>
    <w:rsid w:val="00166ABB"/>
    <w:rsid w:val="0018191F"/>
    <w:rsid w:val="00181FE7"/>
    <w:rsid w:val="00186230"/>
    <w:rsid w:val="001D4B58"/>
    <w:rsid w:val="00200572"/>
    <w:rsid w:val="00262033"/>
    <w:rsid w:val="00271453"/>
    <w:rsid w:val="00276E4F"/>
    <w:rsid w:val="00295104"/>
    <w:rsid w:val="002B3687"/>
    <w:rsid w:val="002C0DDD"/>
    <w:rsid w:val="002D59A2"/>
    <w:rsid w:val="00302F19"/>
    <w:rsid w:val="00304507"/>
    <w:rsid w:val="003108DB"/>
    <w:rsid w:val="00312F1C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05E1F"/>
    <w:rsid w:val="00420DE9"/>
    <w:rsid w:val="00433CD1"/>
    <w:rsid w:val="00445933"/>
    <w:rsid w:val="004476A1"/>
    <w:rsid w:val="004476B0"/>
    <w:rsid w:val="004A3DB5"/>
    <w:rsid w:val="004A4BFA"/>
    <w:rsid w:val="004D433E"/>
    <w:rsid w:val="004E47F6"/>
    <w:rsid w:val="004E6381"/>
    <w:rsid w:val="004F1B47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84B89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32F7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67AB7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22BA"/>
    <w:rsid w:val="00924DC2"/>
    <w:rsid w:val="0093056E"/>
    <w:rsid w:val="00930C80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17B"/>
    <w:rsid w:val="00A00679"/>
    <w:rsid w:val="00A17DC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1147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CD4921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C4F30"/>
    <w:rsid w:val="00DD4208"/>
    <w:rsid w:val="00DD57D6"/>
    <w:rsid w:val="00DF3D23"/>
    <w:rsid w:val="00E01B82"/>
    <w:rsid w:val="00E07631"/>
    <w:rsid w:val="00E23538"/>
    <w:rsid w:val="00E321B6"/>
    <w:rsid w:val="00E45F8D"/>
    <w:rsid w:val="00E6686D"/>
    <w:rsid w:val="00E71047"/>
    <w:rsid w:val="00E726F0"/>
    <w:rsid w:val="00EA2B92"/>
    <w:rsid w:val="00EA6B19"/>
    <w:rsid w:val="00EC12CE"/>
    <w:rsid w:val="00ED598E"/>
    <w:rsid w:val="00ED7FEB"/>
    <w:rsid w:val="00EE25F3"/>
    <w:rsid w:val="00F37140"/>
    <w:rsid w:val="00F40303"/>
    <w:rsid w:val="00F41BEE"/>
    <w:rsid w:val="00FE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7FD4B"/>
  <w15:chartTrackingRefBased/>
  <w15:docId w15:val="{53DDC66D-860E-46E9-8B01-83903AFE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F30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fana%20Bhuda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54DA7B23FC247B6A879334AB5214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77335-5389-4415-A8C0-1756DEFFCC1F}"/>
      </w:docPartPr>
      <w:docPartBody>
        <w:p w:rsidR="001271A3" w:rsidRDefault="00000000">
          <w:pPr>
            <w:pStyle w:val="854DA7B23FC247B6A879334AB5214173"/>
          </w:pPr>
          <w:r>
            <w:t>Objective</w:t>
          </w:r>
        </w:p>
      </w:docPartBody>
    </w:docPart>
    <w:docPart>
      <w:docPartPr>
        <w:name w:val="EA193384915A46949FDF76C2911CF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01464-F165-4B5B-9D94-3189C82D88C3}"/>
      </w:docPartPr>
      <w:docPartBody>
        <w:p w:rsidR="001271A3" w:rsidRDefault="00000000">
          <w:pPr>
            <w:pStyle w:val="EA193384915A46949FDF76C2911CFD1F"/>
          </w:pPr>
          <w:r>
            <w:t>Education</w:t>
          </w:r>
        </w:p>
      </w:docPartBody>
    </w:docPart>
    <w:docPart>
      <w:docPartPr>
        <w:name w:val="178D206410194280B4749401544F7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2DC88-8C99-4C16-AFA6-8A07D72F4530}"/>
      </w:docPartPr>
      <w:docPartBody>
        <w:p w:rsidR="001271A3" w:rsidRDefault="00000000">
          <w:pPr>
            <w:pStyle w:val="178D206410194280B4749401544F73D5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B2"/>
    <w:rsid w:val="00121F64"/>
    <w:rsid w:val="001271A3"/>
    <w:rsid w:val="002003AB"/>
    <w:rsid w:val="004F54E9"/>
    <w:rsid w:val="00930C80"/>
    <w:rsid w:val="00B55EB2"/>
    <w:rsid w:val="00FE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4DA7B23FC247B6A879334AB5214173">
    <w:name w:val="854DA7B23FC247B6A879334AB5214173"/>
  </w:style>
  <w:style w:type="paragraph" w:customStyle="1" w:styleId="EA193384915A46949FDF76C2911CFD1F">
    <w:name w:val="EA193384915A46949FDF76C2911CFD1F"/>
  </w:style>
  <w:style w:type="paragraph" w:customStyle="1" w:styleId="178D206410194280B4749401544F73D5">
    <w:name w:val="178D206410194280B4749401544F73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2696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Bafana Bhuda</dc:creator>
  <cp:keywords/>
  <dc:description/>
  <cp:lastModifiedBy>B Bhuda</cp:lastModifiedBy>
  <cp:revision>6</cp:revision>
  <dcterms:created xsi:type="dcterms:W3CDTF">2025-09-04T19:35:00Z</dcterms:created>
  <dcterms:modified xsi:type="dcterms:W3CDTF">2025-09-14T10:15:00Z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